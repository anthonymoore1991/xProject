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5FE" w:rsidRPr="00B946DF" w:rsidRDefault="00DC25FE" w:rsidP="00B946DF">
      <w:pPr>
        <w:pStyle w:val="Title"/>
        <w:jc w:val="center"/>
        <w:rPr>
          <w:rFonts w:ascii="Verdana" w:hAnsi="Verdana"/>
          <w:b/>
        </w:rPr>
      </w:pPr>
      <w:r w:rsidRPr="00B946DF">
        <w:rPr>
          <w:rFonts w:ascii="Verdana" w:hAnsi="Verdana"/>
          <w:b/>
        </w:rPr>
        <w:t>Website Specification</w:t>
      </w:r>
    </w:p>
    <w:p w:rsidR="00DC25FE" w:rsidRPr="00FE4136" w:rsidRDefault="00DC25FE" w:rsidP="00DC25FE">
      <w:pPr>
        <w:rPr>
          <w:rFonts w:ascii="Verdana" w:hAnsi="Verdana"/>
          <w:b/>
          <w:sz w:val="28"/>
          <w:szCs w:val="28"/>
        </w:rPr>
      </w:pPr>
      <w:r w:rsidRPr="00FE4136">
        <w:rPr>
          <w:rFonts w:ascii="Verdana" w:hAnsi="Verdana"/>
          <w:b/>
          <w:sz w:val="28"/>
          <w:szCs w:val="28"/>
        </w:rPr>
        <w:t>Q1. What is your target audience?</w:t>
      </w:r>
    </w:p>
    <w:p w:rsidR="00DC25FE" w:rsidRDefault="00DC25FE" w:rsidP="00DC25F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target audience </w:t>
      </w:r>
      <w:r w:rsidR="00F64166">
        <w:rPr>
          <w:rFonts w:ascii="Verdana" w:hAnsi="Verdana"/>
          <w:sz w:val="24"/>
          <w:szCs w:val="24"/>
        </w:rPr>
        <w:t>for my website is future employers, business associates and clients.</w:t>
      </w:r>
    </w:p>
    <w:p w:rsidR="00F64166" w:rsidRPr="00FE4136" w:rsidRDefault="00F64166" w:rsidP="00DC25FE">
      <w:pPr>
        <w:rPr>
          <w:rFonts w:ascii="Verdana" w:hAnsi="Verdana"/>
          <w:b/>
          <w:sz w:val="28"/>
          <w:szCs w:val="28"/>
        </w:rPr>
      </w:pPr>
      <w:r w:rsidRPr="00FE4136">
        <w:rPr>
          <w:rFonts w:ascii="Verdana" w:hAnsi="Verdana"/>
          <w:b/>
          <w:sz w:val="28"/>
          <w:szCs w:val="28"/>
        </w:rPr>
        <w:t>Q2. Describe the style of the website you want?</w:t>
      </w:r>
    </w:p>
    <w:p w:rsidR="00F64166" w:rsidRDefault="00C82473" w:rsidP="00DC25F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want a </w:t>
      </w:r>
      <w:r w:rsidR="00F64166">
        <w:rPr>
          <w:rFonts w:ascii="Verdana" w:hAnsi="Verdana"/>
          <w:sz w:val="24"/>
          <w:szCs w:val="24"/>
        </w:rPr>
        <w:t xml:space="preserve">professional looking website. </w:t>
      </w:r>
      <w:r w:rsidR="00E962B4">
        <w:rPr>
          <w:rFonts w:ascii="Verdana" w:hAnsi="Verdana"/>
          <w:sz w:val="24"/>
          <w:szCs w:val="24"/>
        </w:rPr>
        <w:t>I want a picture of me on the home page and brief introduction. I would like my qualifications and experience on a separate page.</w:t>
      </w:r>
      <w:r w:rsidR="00FE4136">
        <w:rPr>
          <w:rFonts w:ascii="Verdana" w:hAnsi="Verdana"/>
          <w:sz w:val="24"/>
          <w:szCs w:val="24"/>
        </w:rPr>
        <w:t xml:space="preserve"> </w:t>
      </w:r>
      <w:r w:rsidR="00E962B4">
        <w:rPr>
          <w:rFonts w:ascii="Verdana" w:hAnsi="Verdana"/>
          <w:sz w:val="24"/>
          <w:szCs w:val="24"/>
        </w:rPr>
        <w:t>I want a contact form on one of the pages so people can contact me when they visit my site. I would also like a gallery on my site to display the work I have done, so any potential clients can see my work before contacting me.</w:t>
      </w:r>
    </w:p>
    <w:p w:rsidR="00E962B4" w:rsidRPr="00FE4136" w:rsidRDefault="00E962B4" w:rsidP="00DC25FE">
      <w:pPr>
        <w:rPr>
          <w:rFonts w:ascii="Verdana" w:hAnsi="Verdana"/>
          <w:b/>
          <w:sz w:val="28"/>
          <w:szCs w:val="28"/>
        </w:rPr>
      </w:pPr>
      <w:r w:rsidRPr="00FE4136">
        <w:rPr>
          <w:rFonts w:ascii="Verdana" w:hAnsi="Verdana"/>
          <w:b/>
          <w:sz w:val="28"/>
          <w:szCs w:val="28"/>
        </w:rPr>
        <w:t>Q3. What is your potential budget?</w:t>
      </w:r>
    </w:p>
    <w:p w:rsidR="00E962B4" w:rsidRDefault="00E962B4" w:rsidP="00DC25F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budget I have</w:t>
      </w:r>
      <w:r w:rsidR="00B946DF">
        <w:rPr>
          <w:rFonts w:ascii="Verdana" w:hAnsi="Verdana"/>
          <w:sz w:val="24"/>
          <w:szCs w:val="24"/>
        </w:rPr>
        <w:t xml:space="preserve"> set</w:t>
      </w:r>
      <w:r>
        <w:rPr>
          <w:rFonts w:ascii="Verdana" w:hAnsi="Verdana"/>
          <w:sz w:val="24"/>
          <w:szCs w:val="24"/>
        </w:rPr>
        <w:t xml:space="preserve"> for my site will be €400-€600.</w:t>
      </w:r>
    </w:p>
    <w:p w:rsidR="00E962B4" w:rsidRDefault="00E962B4" w:rsidP="00DC25FE">
      <w:pPr>
        <w:rPr>
          <w:rFonts w:ascii="Verdana" w:hAnsi="Verdana"/>
          <w:b/>
          <w:sz w:val="28"/>
          <w:szCs w:val="28"/>
        </w:rPr>
      </w:pPr>
      <w:r w:rsidRPr="00FE4136">
        <w:rPr>
          <w:rFonts w:ascii="Verdana" w:hAnsi="Verdana"/>
          <w:b/>
          <w:sz w:val="28"/>
          <w:szCs w:val="28"/>
        </w:rPr>
        <w:t>Q4.</w:t>
      </w:r>
      <w:r w:rsidR="00FE4136" w:rsidRPr="00FE4136">
        <w:rPr>
          <w:b/>
          <w:sz w:val="28"/>
          <w:szCs w:val="28"/>
        </w:rPr>
        <w:t xml:space="preserve"> </w:t>
      </w:r>
      <w:r w:rsidR="00FE4136" w:rsidRPr="00FE4136">
        <w:rPr>
          <w:rFonts w:ascii="Verdana" w:hAnsi="Verdana"/>
          <w:b/>
          <w:sz w:val="28"/>
          <w:szCs w:val="28"/>
        </w:rPr>
        <w:t>How many pages will the finished website be?</w:t>
      </w:r>
    </w:p>
    <w:p w:rsidR="00FE4136" w:rsidRDefault="00FE4136" w:rsidP="00DC25FE">
      <w:pPr>
        <w:rPr>
          <w:rFonts w:ascii="Verdana" w:hAnsi="Verdana"/>
          <w:sz w:val="24"/>
          <w:szCs w:val="24"/>
        </w:rPr>
      </w:pPr>
      <w:r w:rsidRPr="00FE4136">
        <w:rPr>
          <w:rFonts w:ascii="Verdana" w:hAnsi="Verdana"/>
          <w:sz w:val="24"/>
          <w:szCs w:val="24"/>
        </w:rPr>
        <w:t xml:space="preserve">I would </w:t>
      </w:r>
      <w:r>
        <w:rPr>
          <w:rFonts w:ascii="Verdana" w:hAnsi="Verdana"/>
          <w:sz w:val="24"/>
          <w:szCs w:val="24"/>
        </w:rPr>
        <w:t>like the website to have 4 pages. A home page, about me page, gallery page and a contact page.</w:t>
      </w:r>
    </w:p>
    <w:p w:rsidR="00FE4136" w:rsidRDefault="00FE4136" w:rsidP="00DC25F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8"/>
          <w:szCs w:val="28"/>
        </w:rPr>
        <w:t xml:space="preserve">Q5. </w:t>
      </w:r>
      <w:r w:rsidR="00E925A4" w:rsidRPr="00E925A4">
        <w:rPr>
          <w:rFonts w:ascii="Verdana" w:hAnsi="Verdana"/>
          <w:b/>
          <w:sz w:val="28"/>
          <w:szCs w:val="28"/>
        </w:rPr>
        <w:t>Do you require your site to be mobile friendly (responsive design)?</w:t>
      </w:r>
    </w:p>
    <w:p w:rsidR="00E925A4" w:rsidRPr="00E925A4" w:rsidRDefault="00E925A4" w:rsidP="00DC25F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Yes I would like my site to work on </w:t>
      </w:r>
      <w:r w:rsidR="00B946DF">
        <w:rPr>
          <w:rFonts w:ascii="Verdana" w:hAnsi="Verdana"/>
          <w:sz w:val="24"/>
          <w:szCs w:val="24"/>
        </w:rPr>
        <w:t>desktops, tablets and mobile devices</w:t>
      </w:r>
      <w:r w:rsidR="008765C1">
        <w:rPr>
          <w:rFonts w:ascii="Verdana" w:hAnsi="Verdana"/>
          <w:sz w:val="24"/>
          <w:szCs w:val="24"/>
        </w:rPr>
        <w:t>.</w:t>
      </w:r>
      <w:r w:rsidR="00B946DF">
        <w:rPr>
          <w:rFonts w:ascii="Verdana" w:hAnsi="Verdana"/>
          <w:sz w:val="24"/>
          <w:szCs w:val="24"/>
        </w:rPr>
        <w:t xml:space="preserve"> I would also like my website to work on browsers such as Google Chrome, Mozilla Firefox, Safari and Internet Explorer.  </w:t>
      </w:r>
    </w:p>
    <w:p w:rsidR="00C3450A" w:rsidRDefault="008765C1" w:rsidP="00DC25F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Q6. </w:t>
      </w:r>
      <w:r w:rsidRPr="008765C1">
        <w:rPr>
          <w:rFonts w:ascii="Verdana" w:hAnsi="Verdana"/>
          <w:b/>
          <w:sz w:val="28"/>
          <w:szCs w:val="28"/>
        </w:rPr>
        <w:t>H</w:t>
      </w:r>
      <w:r>
        <w:rPr>
          <w:rFonts w:ascii="Verdana" w:hAnsi="Verdana"/>
          <w:b/>
          <w:sz w:val="28"/>
          <w:szCs w:val="28"/>
        </w:rPr>
        <w:t xml:space="preserve">ow many web forms does your </w:t>
      </w:r>
      <w:r w:rsidRPr="008765C1">
        <w:rPr>
          <w:rFonts w:ascii="Verdana" w:hAnsi="Verdana"/>
          <w:b/>
          <w:sz w:val="28"/>
          <w:szCs w:val="28"/>
        </w:rPr>
        <w:t>site need?</w:t>
      </w:r>
    </w:p>
    <w:p w:rsidR="008765C1" w:rsidRPr="008765C1" w:rsidRDefault="008765C1" w:rsidP="00DC25FE">
      <w:pPr>
        <w:rPr>
          <w:rFonts w:ascii="Verdana" w:hAnsi="Verdana"/>
          <w:sz w:val="24"/>
          <w:szCs w:val="24"/>
        </w:rPr>
      </w:pPr>
      <w:r w:rsidRPr="008765C1">
        <w:rPr>
          <w:rFonts w:ascii="Verdana" w:hAnsi="Verdana"/>
          <w:sz w:val="24"/>
          <w:szCs w:val="24"/>
        </w:rPr>
        <w:t>I will only need one form on my website.</w:t>
      </w:r>
      <w:r w:rsidR="00B946DF">
        <w:rPr>
          <w:rFonts w:ascii="Verdana" w:hAnsi="Verdana"/>
          <w:sz w:val="24"/>
          <w:szCs w:val="24"/>
        </w:rPr>
        <w:t xml:space="preserve"> I would need to know the name of the person contacting me their email address and their message.</w:t>
      </w:r>
    </w:p>
    <w:p w:rsidR="00E962B4" w:rsidRDefault="008765C1" w:rsidP="00DC25F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Q7.</w:t>
      </w:r>
      <w:r w:rsidRPr="008765C1">
        <w:t xml:space="preserve"> </w:t>
      </w:r>
      <w:r w:rsidRPr="008765C1">
        <w:rPr>
          <w:rFonts w:ascii="Verdana" w:hAnsi="Verdana"/>
          <w:b/>
          <w:sz w:val="28"/>
          <w:szCs w:val="28"/>
        </w:rPr>
        <w:t>How do you want the submitted info handled? (Email, database, etc.)</w:t>
      </w:r>
    </w:p>
    <w:p w:rsidR="008765C1" w:rsidRDefault="008765C1" w:rsidP="00DC25F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would like an email when the information is submitted.</w:t>
      </w:r>
    </w:p>
    <w:p w:rsidR="008765C1" w:rsidRDefault="008765C1" w:rsidP="00DC25F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Q8. </w:t>
      </w:r>
      <w:r w:rsidRPr="008765C1">
        <w:rPr>
          <w:rFonts w:ascii="Verdana" w:hAnsi="Verdana"/>
          <w:b/>
          <w:sz w:val="28"/>
          <w:szCs w:val="28"/>
        </w:rPr>
        <w:t>Do you need any s</w:t>
      </w:r>
      <w:r>
        <w:rPr>
          <w:rFonts w:ascii="Verdana" w:hAnsi="Verdana"/>
          <w:b/>
          <w:sz w:val="28"/>
          <w:szCs w:val="28"/>
        </w:rPr>
        <w:t>ocial sharing features built in?</w:t>
      </w:r>
    </w:p>
    <w:p w:rsidR="008765C1" w:rsidRDefault="008765C1" w:rsidP="00DC25F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Yes. I would like to have links to Facebook, Twitter and Github.</w:t>
      </w:r>
    </w:p>
    <w:p w:rsidR="008765C1" w:rsidRDefault="008765C1" w:rsidP="00DC25F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4"/>
          <w:szCs w:val="24"/>
        </w:rPr>
        <w:t xml:space="preserve"> </w:t>
      </w:r>
      <w:r w:rsidRPr="008765C1">
        <w:rPr>
          <w:rFonts w:ascii="Verdana" w:hAnsi="Verdana"/>
          <w:b/>
          <w:sz w:val="28"/>
          <w:szCs w:val="28"/>
        </w:rPr>
        <w:t>Q9.</w:t>
      </w:r>
      <w:r w:rsidRPr="008765C1">
        <w:t xml:space="preserve"> </w:t>
      </w:r>
      <w:r w:rsidRPr="008765C1">
        <w:rPr>
          <w:rFonts w:ascii="Verdana" w:hAnsi="Verdana"/>
          <w:b/>
          <w:sz w:val="28"/>
          <w:szCs w:val="28"/>
        </w:rPr>
        <w:t>What is your time frame for total project completion?</w:t>
      </w:r>
    </w:p>
    <w:p w:rsidR="008765C1" w:rsidRDefault="008765C1" w:rsidP="00DC25F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want my website to be finished in 8 weeks.</w:t>
      </w:r>
    </w:p>
    <w:p w:rsidR="00944725" w:rsidRDefault="00944725" w:rsidP="00DC25FE">
      <w:pPr>
        <w:rPr>
          <w:rFonts w:ascii="Verdana" w:hAnsi="Verdana"/>
          <w:b/>
          <w:sz w:val="28"/>
          <w:szCs w:val="28"/>
        </w:rPr>
      </w:pPr>
      <w:r w:rsidRPr="00944725">
        <w:rPr>
          <w:rFonts w:ascii="Verdana" w:hAnsi="Verdana"/>
          <w:b/>
          <w:sz w:val="28"/>
          <w:szCs w:val="28"/>
        </w:rPr>
        <w:lastRenderedPageBreak/>
        <w:t>Q10.</w:t>
      </w:r>
      <w:r w:rsidRPr="00944725">
        <w:rPr>
          <w:b/>
          <w:sz w:val="28"/>
          <w:szCs w:val="28"/>
        </w:rPr>
        <w:t xml:space="preserve"> </w:t>
      </w:r>
      <w:r w:rsidRPr="00944725">
        <w:rPr>
          <w:rFonts w:ascii="Verdana" w:hAnsi="Verdana"/>
          <w:b/>
          <w:sz w:val="28"/>
          <w:szCs w:val="28"/>
        </w:rPr>
        <w:t>Name the 3 things that are most important in the design of your new website.</w:t>
      </w:r>
    </w:p>
    <w:p w:rsidR="00944725" w:rsidRDefault="00944725" w:rsidP="0094472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Easy to navigate.</w:t>
      </w:r>
    </w:p>
    <w:p w:rsidR="00944725" w:rsidRDefault="00944725" w:rsidP="0094472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Professional looking.</w:t>
      </w:r>
    </w:p>
    <w:p w:rsidR="00944725" w:rsidRPr="00944725" w:rsidRDefault="00944725" w:rsidP="00944725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Works on all browse</w:t>
      </w:r>
      <w:bookmarkStart w:id="0" w:name="_GoBack"/>
      <w:bookmarkEnd w:id="0"/>
      <w:r>
        <w:rPr>
          <w:rFonts w:ascii="Verdana" w:hAnsi="Verdana"/>
          <w:sz w:val="24"/>
          <w:szCs w:val="24"/>
        </w:rPr>
        <w:t>rs and devices.</w:t>
      </w:r>
    </w:p>
    <w:sectPr w:rsidR="00944725" w:rsidRPr="00944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E388E"/>
    <w:multiLevelType w:val="hybridMultilevel"/>
    <w:tmpl w:val="C3F2B6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64F87"/>
    <w:multiLevelType w:val="hybridMultilevel"/>
    <w:tmpl w:val="56F8D7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A3008"/>
    <w:multiLevelType w:val="hybridMultilevel"/>
    <w:tmpl w:val="C7B85B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FE"/>
    <w:rsid w:val="005A025C"/>
    <w:rsid w:val="008765C1"/>
    <w:rsid w:val="00944725"/>
    <w:rsid w:val="00B946DF"/>
    <w:rsid w:val="00BB7223"/>
    <w:rsid w:val="00C3450A"/>
    <w:rsid w:val="00C82473"/>
    <w:rsid w:val="00DC25FE"/>
    <w:rsid w:val="00E925A4"/>
    <w:rsid w:val="00E962B4"/>
    <w:rsid w:val="00F64166"/>
    <w:rsid w:val="00F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EBA9D-85F6-479D-8714-625A1F22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4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2B48BF2E.dotm</Template>
  <TotalTime>86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Moore</dc:creator>
  <cp:keywords/>
  <dc:description/>
  <cp:lastModifiedBy>Anthony Moore</cp:lastModifiedBy>
  <cp:revision>3</cp:revision>
  <dcterms:created xsi:type="dcterms:W3CDTF">2015-10-15T10:33:00Z</dcterms:created>
  <dcterms:modified xsi:type="dcterms:W3CDTF">2015-10-15T11:59:00Z</dcterms:modified>
</cp:coreProperties>
</file>